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255" w:rsidRDefault="00B12FE7" w:rsidP="00B12FE7">
      <w:proofErr w:type="spellStart"/>
      <w:r>
        <w:t>Organisation</w:t>
      </w:r>
      <w:proofErr w:type="spellEnd"/>
      <w:r>
        <w:t xml:space="preserve"> </w:t>
      </w:r>
      <w:fldSimple w:instr=" MERGEFIELD  Organisation  \* MERGEFORMAT ">
        <w:r>
          <w:rPr>
            <w:noProof/>
          </w:rPr>
          <w:t>«Organisation»</w:t>
        </w:r>
      </w:fldSimple>
    </w:p>
    <w:p w:rsidR="00B12FE7" w:rsidRDefault="00B12FE7" w:rsidP="00B12FE7">
      <w:r>
        <w:t xml:space="preserve">Name </w:t>
      </w:r>
      <w:fldSimple w:instr=" MERGEFIELD  Name  \* MERGEFORMAT ">
        <w:r>
          <w:rPr>
            <w:noProof/>
          </w:rPr>
          <w:t>«Name»</w:t>
        </w:r>
      </w:fldSimple>
    </w:p>
    <w:p w:rsidR="00B12FE7" w:rsidRPr="00B12FE7" w:rsidRDefault="00B12FE7" w:rsidP="00B12FE7">
      <w:r>
        <w:t xml:space="preserve">SAUCE: </w:t>
      </w:r>
      <w:fldSimple w:instr=" MERGEFIELD  SauceCode  \* MERGEFORMAT ">
        <w:r>
          <w:rPr>
            <w:noProof/>
          </w:rPr>
          <w:t>«SauceCode»</w:t>
        </w:r>
      </w:fldSimple>
      <w:bookmarkStart w:id="0" w:name="_GoBack"/>
      <w:bookmarkEnd w:id="0"/>
    </w:p>
    <w:sectPr w:rsidR="00B12FE7" w:rsidRPr="00B12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E7"/>
    <w:rsid w:val="00835967"/>
    <w:rsid w:val="009A550C"/>
    <w:rsid w:val="00B1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F44E"/>
  <w15:chartTrackingRefBased/>
  <w15:docId w15:val="{44A01613-3809-4DC5-AE0C-18225F0D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1FDAA2FB.dotm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Ramsay</dc:creator>
  <cp:keywords/>
  <dc:description/>
  <cp:lastModifiedBy>Jay Ramsay</cp:lastModifiedBy>
  <cp:revision>1</cp:revision>
  <dcterms:created xsi:type="dcterms:W3CDTF">2016-07-14T14:58:00Z</dcterms:created>
  <dcterms:modified xsi:type="dcterms:W3CDTF">2016-07-14T15:04:00Z</dcterms:modified>
</cp:coreProperties>
</file>